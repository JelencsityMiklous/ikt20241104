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pStyle w:val="Cmsor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[HIBA-3] </w:t>
            </w:r>
            <w:hyperlink r:id="rId5" w:history="1">
              <w:r>
                <w:rPr>
                  <w:rStyle w:val="Hiperhivatkozs"/>
                  <w:rFonts w:eastAsia="Times New Roman"/>
                </w:rPr>
                <w:t>Hiba3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17/Mar/25  Updated: 03/Jun/25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>hiba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81F7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hivatkozs"/>
                  <w:rFonts w:eastAsia="Times New Roman"/>
                </w:rPr>
                <w:t xml:space="preserve">Jelencsity Miklós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81F7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HIBA Sprint 1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Verziószáma: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pStyle w:val="NormlWeb"/>
            </w:pPr>
            <w:r>
              <w:t>1.0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pStyle w:val="NormlWeb"/>
            </w:pPr>
            <w:r>
              <w:t>Eszköz neve T313</w:t>
            </w:r>
            <w:r>
              <w:br/>
            </w:r>
            <w:r>
              <w:t xml:space="preserve">Teljes eszköznév </w:t>
            </w:r>
            <w:hyperlink r:id="rId8" w:history="1">
              <w:r>
                <w:rPr>
                  <w:rStyle w:val="Hiperhivatkozs"/>
                </w:rPr>
                <w:t>T313.turr.hu</w:t>
              </w:r>
            </w:hyperlink>
            <w:r>
              <w:br/>
              <w:t>Processzor Intel(R) Core(TM) i5-7400 CPU @ 3.00GHz 3.00 GHz</w:t>
            </w:r>
            <w:r>
              <w:br/>
              <w:t>Memória mérete 8,00 GB (7,89 GB használható)</w:t>
            </w:r>
            <w:r>
              <w:br/>
              <w:t>Eszköz azonosítója 88A6E1EB-5C3B-4995-88B0-3ED32ACFB828</w:t>
            </w:r>
            <w:r>
              <w:br/>
              <w:t>Termékazonosító 00329-00000-0</w:t>
            </w:r>
            <w:r>
              <w:t>0003-AA550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:rsidR="00000000" w:rsidRDefault="00581F7D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‎2024. ‎09. ‎03.</w:t>
            </w:r>
            <w:r>
              <w:br/>
              <w:t>Operációs ren</w:t>
            </w:r>
            <w:r>
              <w:t>dszer buildszáma 19045.5371</w:t>
            </w:r>
            <w:r>
              <w:br/>
              <w:t xml:space="preserve">Minőség Windows Feature Experience Pack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Részletes leírás: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pStyle w:val="NormlWeb"/>
            </w:pPr>
            <w:r>
              <w:t>Contact Us oldalon tablet és mobilos nézetben a „SUBMIT” gomb kicsúszik a dobozból, illetve mobilon nem reszponzív.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Reprodukciós lépések 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Rákattintok a Contact Us </w:t>
            </w:r>
            <w:r>
              <w:rPr>
                <w:rFonts w:eastAsia="Times New Roman"/>
              </w:rPr>
              <w:t>menüre</w:t>
            </w:r>
          </w:p>
          <w:p w:rsidR="00000000" w:rsidRDefault="00581F7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Mobil és tablet nézetben legörgetve nem reszponzív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Fontossági sorrend: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81F7D">
            <w:pPr>
              <w:pStyle w:val="NormlWeb"/>
            </w:pPr>
            <w:r>
              <w:t>Normal</w:t>
            </w:r>
          </w:p>
        </w:tc>
      </w:tr>
    </w:tbl>
    <w:p w:rsidR="00000000" w:rsidRDefault="00581F7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81F7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81F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81F7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81F7D">
            <w:pPr>
              <w:pStyle w:val="NormlWeb"/>
            </w:pPr>
            <w:r>
              <w:lastRenderedPageBreak/>
              <w:t>Contact Us mobil és tablet nézetben nem reszponzív</w:t>
            </w:r>
          </w:p>
        </w:tc>
      </w:tr>
    </w:tbl>
    <w:p w:rsidR="00000000" w:rsidRDefault="00581F7D">
      <w:pPr>
        <w:rPr>
          <w:rFonts w:eastAsia="Times New Roman"/>
        </w:rPr>
      </w:pPr>
      <w:r>
        <w:rPr>
          <w:rFonts w:eastAsia="Times New Roman"/>
        </w:rPr>
        <w:t xml:space="preserve">Generated at Tue Jun 03 06:29:08 UTC 2025 by Jelencsity Miklós using Jira </w:t>
      </w:r>
      <w:r>
        <w:rPr>
          <w:rFonts w:eastAsia="Times New Roman"/>
        </w:rPr>
        <w:t xml:space="preserve">1001.0.0-SNAPSHOT#100283-rev:905ed9523971d96e575e35bcc09bdcdec39be6f6. </w:t>
      </w:r>
    </w:p>
    <w:p w:rsidR="00581F7D" w:rsidRDefault="00581F7D">
      <w:pPr>
        <w:rPr>
          <w:rFonts w:eastAsia="Times New Roman"/>
        </w:rPr>
      </w:pPr>
      <w:r>
        <w:rPr>
          <w:noProof/>
        </w:rPr>
        <w:drawing>
          <wp:inline distT="0" distB="0" distL="0" distR="0">
            <wp:extent cx="3067050" cy="3324225"/>
            <wp:effectExtent l="0" t="0" r="0" b="9525"/>
            <wp:docPr id="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718A"/>
    <w:multiLevelType w:val="multilevel"/>
    <w:tmpl w:val="3A2C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B3036"/>
    <w:multiLevelType w:val="multilevel"/>
    <w:tmpl w:val="8A06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CF"/>
    <w:rsid w:val="00581F7D"/>
    <w:rsid w:val="006B19CF"/>
    <w:rsid w:val="00D6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346C9-1429-4BB8-A2A1-CBE61F0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l"/>
    <w:uiPriority w:val="99"/>
    <w:semiHidden/>
    <w:pPr>
      <w:spacing w:before="100" w:beforeAutospacing="1" w:after="100" w:afterAutospacing="1"/>
    </w:p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13.turr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jelenics.atlassian.net/secure/ViewProfile.jspa?accountId=636cd86911c69c74184584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jelenics.atlassian.net/secure/BrowseProject.jspa?id=100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gjelenics.atlassian.net/browse/HIBA-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[#HIBA-3] Hiba3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[#HIBA-3] Hiba3</dc:title>
  <dc:subject/>
  <dc:creator>Jelencsity Miklós</dc:creator>
  <cp:keywords/>
  <dc:description/>
  <cp:lastModifiedBy>Jelencsity Miklós</cp:lastModifiedBy>
  <cp:revision>2</cp:revision>
  <dcterms:created xsi:type="dcterms:W3CDTF">2025-06-03T06:30:00Z</dcterms:created>
  <dcterms:modified xsi:type="dcterms:W3CDTF">2025-06-03T06:30:00Z</dcterms:modified>
</cp:coreProperties>
</file>