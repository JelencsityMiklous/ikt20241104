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A3821">
            <w:pPr>
              <w:pStyle w:val="Cmsor3"/>
              <w:rPr>
                <w:rFonts w:eastAsia="Times New Roman"/>
              </w:rPr>
            </w:pPr>
            <w:r>
              <w:rPr>
                <w:rFonts w:eastAsia="Times New Roman"/>
              </w:rPr>
              <w:t>[HIBA-</w:t>
            </w:r>
            <w:r w:rsidR="00AC173D">
              <w:rPr>
                <w:rFonts w:eastAsia="Times New Roman"/>
              </w:rPr>
              <w:t>4</w:t>
            </w:r>
            <w:r>
              <w:rPr>
                <w:rFonts w:eastAsia="Times New Roman"/>
              </w:rPr>
              <w:t>]</w:t>
            </w:r>
            <w:r>
              <w:rPr>
                <w:rFonts w:eastAsia="Times New Roman"/>
              </w:rPr>
              <w:t> </w:t>
            </w:r>
            <w:r w:rsidR="00AC173D">
              <w:rPr>
                <w:rFonts w:eastAsia="Times New Roman"/>
              </w:rPr>
              <w:t>Hiba 4</w:t>
            </w:r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17/Mar/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25  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Updated</w:t>
            </w:r>
            <w:proofErr w:type="spellEnd"/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03/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Jun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A382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A382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Do</w:t>
            </w:r>
            <w:proofErr w:type="spellEnd"/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A382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A3821">
            <w:pPr>
              <w:rPr>
                <w:rFonts w:eastAsia="Times New Roman"/>
              </w:rPr>
            </w:pPr>
            <w:hyperlink r:id="rId5" w:history="1">
              <w:r>
                <w:rPr>
                  <w:rStyle w:val="Hiperhivatkozs"/>
                  <w:rFonts w:eastAsia="Times New Roman"/>
                </w:rPr>
                <w:t>hiba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A382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Components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A382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A382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A382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A382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Fix </w:t>
            </w:r>
            <w:proofErr w:type="spellStart"/>
            <w:r>
              <w:rPr>
                <w:rFonts w:eastAsia="Times New Roman"/>
                <w:b/>
                <w:bCs/>
              </w:rPr>
              <w:t>versions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A382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:rsidR="00000000" w:rsidRDefault="005A382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2717"/>
        <w:gridCol w:w="1811"/>
        <w:gridCol w:w="271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A382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Type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A38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A382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Priority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A382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A382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Reporter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A3821">
            <w:pPr>
              <w:rPr>
                <w:rFonts w:eastAsia="Times New Roman"/>
              </w:rPr>
            </w:pPr>
            <w:hyperlink r:id="rId6" w:history="1">
              <w:r>
                <w:rPr>
                  <w:rStyle w:val="Hiperhivatkozs"/>
                  <w:rFonts w:eastAsia="Times New Roman"/>
                </w:rPr>
                <w:t xml:space="preserve">Jelencsity Miklós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A382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Assignee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A382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Unassigned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A382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Resolution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A382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Unresolved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A382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Votes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A38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A382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Labels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A382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A382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Remaining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A382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A382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Time </w:t>
            </w:r>
            <w:proofErr w:type="spellStart"/>
            <w:r>
              <w:rPr>
                <w:rFonts w:eastAsia="Times New Roman"/>
                <w:b/>
                <w:bCs/>
              </w:rPr>
              <w:t>Spent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A382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A382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Original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A382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:rsidR="00000000" w:rsidRDefault="005A382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A3821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Rank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A38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0|i0008v: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A382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A38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HIBA Sprint 1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A382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Verziószáma: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A3821">
            <w:pPr>
              <w:pStyle w:val="NormlWeb"/>
            </w:pPr>
            <w:r>
              <w:t>1.0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A382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Konfiguráció: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A3821">
            <w:pPr>
              <w:pStyle w:val="NormlWeb"/>
            </w:pPr>
            <w:r>
              <w:t>Eszköz neve T313</w:t>
            </w:r>
            <w:r>
              <w:br/>
            </w:r>
            <w:r>
              <w:t xml:space="preserve">Teljes eszköznév </w:t>
            </w:r>
            <w:hyperlink r:id="rId7" w:history="1">
              <w:r>
                <w:rPr>
                  <w:rStyle w:val="Hiperhivatkozs"/>
                </w:rPr>
                <w:t>T313.turr.hu</w:t>
              </w:r>
            </w:hyperlink>
            <w:r>
              <w:br/>
              <w:t xml:space="preserve">Processzor Intel(R) </w:t>
            </w:r>
            <w:proofErr w:type="spellStart"/>
            <w:r>
              <w:t>Core</w:t>
            </w:r>
            <w:proofErr w:type="spellEnd"/>
            <w:r>
              <w:t xml:space="preserve">(TM) i5-7400 CPU @ 3.00GHz 3.00 </w:t>
            </w:r>
            <w:proofErr w:type="spellStart"/>
            <w:r>
              <w:t>GHz</w:t>
            </w:r>
            <w:proofErr w:type="spellEnd"/>
            <w:r>
              <w:br/>
              <w:t>Memória mérete 8,00 GB (7,89 GB használható)</w:t>
            </w:r>
            <w:r>
              <w:br/>
              <w:t>Eszköz azonosítója 88A6E1EB-5C3B-4995-88B0-3ED32ACFB828</w:t>
            </w:r>
            <w:r>
              <w:br/>
              <w:t>Termékazonosító 00329-00000-0</w:t>
            </w:r>
            <w:r>
              <w:t>0003-AA550</w:t>
            </w:r>
            <w:r>
              <w:br/>
              <w:t>Rendszer típusa 64 bites operációs rendszer, x64-alapú processzor</w:t>
            </w:r>
            <w:r>
              <w:br/>
              <w:t>Toll és érintés Ez a képernyő sem tollal történő, sem érintéses bevitelt nem tesz lehetővé</w:t>
            </w:r>
          </w:p>
          <w:p w:rsidR="00000000" w:rsidRDefault="005A3821">
            <w:pPr>
              <w:pStyle w:val="NormlWeb"/>
            </w:pPr>
            <w:r>
              <w:t>Kiadás Windows 10 Enterprise</w:t>
            </w:r>
            <w:r>
              <w:br/>
              <w:t>Verzió 22H2</w:t>
            </w:r>
            <w:r>
              <w:br/>
              <w:t>Telepítés dátuma ‎2024. ‎09. ‎03.</w:t>
            </w:r>
            <w:r>
              <w:br/>
              <w:t>Operációs ren</w:t>
            </w:r>
            <w:r>
              <w:t xml:space="preserve">dszer </w:t>
            </w:r>
            <w:proofErr w:type="spellStart"/>
            <w:r>
              <w:t>buildszáma</w:t>
            </w:r>
            <w:proofErr w:type="spellEnd"/>
            <w:r>
              <w:t xml:space="preserve"> 19045.5371</w:t>
            </w:r>
            <w:r>
              <w:br/>
              <w:t xml:space="preserve">Minőség Windows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Experience</w:t>
            </w:r>
            <w:proofErr w:type="spellEnd"/>
            <w:r>
              <w:t xml:space="preserve"> </w:t>
            </w:r>
            <w:proofErr w:type="spellStart"/>
            <w:r>
              <w:t>Pack</w:t>
            </w:r>
            <w:proofErr w:type="spellEnd"/>
            <w: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A382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Részletes leírás: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AC173D" w:rsidP="00AC173D">
            <w:pPr>
              <w:pStyle w:val="Listaszerbekezds"/>
            </w:pPr>
            <w:r>
              <w:t>Főoldalon lefele görgetve a szürke részre érve nehezen látszódik az oldal tetejére vezető gomb.</w:t>
            </w:r>
          </w:p>
        </w:tc>
        <w:bookmarkStart w:id="0" w:name="_GoBack"/>
        <w:bookmarkEnd w:id="0"/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A382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Reprodukciós </w:t>
            </w:r>
            <w:proofErr w:type="gramStart"/>
            <w:r>
              <w:rPr>
                <w:rFonts w:eastAsia="Times New Roman"/>
                <w:b/>
                <w:bCs/>
              </w:rPr>
              <w:t>lépések :</w:t>
            </w:r>
            <w:proofErr w:type="gramEnd"/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EC04F1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 főoldalon elkezdek lefele görgetni</w:t>
            </w:r>
          </w:p>
          <w:p w:rsidR="00EC04F1" w:rsidRDefault="00EC04F1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 kiemelt </w:t>
            </w:r>
            <w:r w:rsidR="005A3821">
              <w:rPr>
                <w:rFonts w:eastAsia="Times New Roman"/>
              </w:rPr>
              <w:t>termékeinkhez</w:t>
            </w:r>
            <w:r>
              <w:rPr>
                <w:rFonts w:eastAsia="Times New Roman"/>
              </w:rPr>
              <w:t xml:space="preserve"> érve nehezen látható az oldal tetejére vezető nyíl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A382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Fontossági sorrend: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5A3821">
            <w:pPr>
              <w:pStyle w:val="NormlWeb"/>
            </w:pPr>
            <w:proofErr w:type="spellStart"/>
            <w:r>
              <w:t>Normal</w:t>
            </w:r>
            <w:proofErr w:type="spellEnd"/>
          </w:p>
        </w:tc>
      </w:tr>
    </w:tbl>
    <w:p w:rsidR="00000000" w:rsidRDefault="005A3821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705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5A382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  <w:proofErr w:type="spellStart"/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proofErr w:type="spellEnd"/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5A382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5A382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EC04F1">
            <w:pPr>
              <w:pStyle w:val="NormlWeb"/>
            </w:pPr>
            <w:r>
              <w:t>Főoldalon nehezen látható az oldal tetejére vezető nyíl</w:t>
            </w:r>
          </w:p>
        </w:tc>
      </w:tr>
    </w:tbl>
    <w:p w:rsidR="00000000" w:rsidRDefault="005A3821">
      <w:pPr>
        <w:rPr>
          <w:rFonts w:eastAsia="Times New Roman"/>
        </w:rPr>
      </w:pPr>
      <w:proofErr w:type="spellStart"/>
      <w:r>
        <w:rPr>
          <w:rFonts w:eastAsia="Times New Roman"/>
        </w:rPr>
        <w:t>Generated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Tue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Jun</w:t>
      </w:r>
      <w:proofErr w:type="spellEnd"/>
      <w:r>
        <w:rPr>
          <w:rFonts w:eastAsia="Times New Roman"/>
        </w:rPr>
        <w:t xml:space="preserve"> 03 06:29:08 UTC 2025 </w:t>
      </w:r>
      <w:proofErr w:type="spellStart"/>
      <w:r>
        <w:rPr>
          <w:rFonts w:eastAsia="Times New Roman"/>
        </w:rPr>
        <w:t>by</w:t>
      </w:r>
      <w:proofErr w:type="spellEnd"/>
      <w:r>
        <w:rPr>
          <w:rFonts w:eastAsia="Times New Roman"/>
        </w:rPr>
        <w:t xml:space="preserve"> Jelencsity Miklós </w:t>
      </w:r>
      <w:proofErr w:type="spellStart"/>
      <w:r>
        <w:rPr>
          <w:rFonts w:eastAsia="Times New Roman"/>
        </w:rPr>
        <w:t>using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Jira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1001.0.0-SNAPSHOT#100283-rev:905ed9523971d96e575e35bcc09bdcdec39be6f6. </w:t>
      </w:r>
    </w:p>
    <w:p w:rsidR="00000000" w:rsidRDefault="00EC04F1">
      <w:pPr>
        <w:rPr>
          <w:rFonts w:eastAsia="Times New Roman"/>
        </w:rPr>
      </w:pPr>
      <w:r w:rsidRPr="00490B21">
        <w:rPr>
          <w:noProof/>
        </w:rPr>
        <w:drawing>
          <wp:inline distT="0" distB="0" distL="0" distR="0" wp14:anchorId="64227352" wp14:editId="18AF096D">
            <wp:extent cx="3286584" cy="35819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83F" w:rsidRDefault="00ED783F">
      <w:pPr>
        <w:rPr>
          <w:rFonts w:eastAsia="Times New Roman"/>
        </w:rPr>
      </w:pPr>
    </w:p>
    <w:p w:rsidR="00ED783F" w:rsidRDefault="00ED783F">
      <w:pPr>
        <w:rPr>
          <w:rFonts w:eastAsia="Times New Roman"/>
        </w:rPr>
      </w:pPr>
      <w:r>
        <w:rPr>
          <w:rFonts w:eastAsia="Times New Roman"/>
        </w:rPr>
        <w:t xml:space="preserve">Elvárt eredmény: </w:t>
      </w:r>
      <w:r w:rsidR="00EC04F1">
        <w:rPr>
          <w:rFonts w:eastAsia="Times New Roman"/>
        </w:rPr>
        <w:t>Az oldal tetejére vezető nyíl az oldal bármely pontján jól látható</w:t>
      </w:r>
      <w:r w:rsidR="001C0862">
        <w:rPr>
          <w:rFonts w:eastAsia="Times New Roman"/>
        </w:rPr>
        <w:t>, azonos színű részre érve a nyíl színe megváltozik</w:t>
      </w:r>
    </w:p>
    <w:p w:rsidR="00ED783F" w:rsidRDefault="00ED783F">
      <w:pPr>
        <w:rPr>
          <w:rFonts w:eastAsia="Times New Roman"/>
        </w:rPr>
      </w:pPr>
      <w:r>
        <w:rPr>
          <w:rFonts w:eastAsia="Times New Roman"/>
        </w:rPr>
        <w:t>Kapott eredmény:</w:t>
      </w:r>
      <w:r w:rsidR="0009188E">
        <w:rPr>
          <w:rFonts w:eastAsia="Times New Roman"/>
        </w:rPr>
        <w:t xml:space="preserve"> A főoldal kiemelt </w:t>
      </w:r>
      <w:r w:rsidR="005A3821">
        <w:rPr>
          <w:rFonts w:eastAsia="Times New Roman"/>
        </w:rPr>
        <w:t>termékeink</w:t>
      </w:r>
      <w:r w:rsidR="0009188E">
        <w:rPr>
          <w:rFonts w:eastAsia="Times New Roman"/>
        </w:rPr>
        <w:t xml:space="preserve"> részére érve nehezen látható.</w:t>
      </w:r>
    </w:p>
    <w:sectPr w:rsidR="00ED78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678B4"/>
    <w:multiLevelType w:val="multilevel"/>
    <w:tmpl w:val="B6686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6B3036"/>
    <w:multiLevelType w:val="multilevel"/>
    <w:tmpl w:val="8A068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A7675E"/>
    <w:multiLevelType w:val="hybridMultilevel"/>
    <w:tmpl w:val="646C0B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3F"/>
    <w:rsid w:val="0009188E"/>
    <w:rsid w:val="001C0862"/>
    <w:rsid w:val="00347F7F"/>
    <w:rsid w:val="00477DD2"/>
    <w:rsid w:val="005A3821"/>
    <w:rsid w:val="0094570F"/>
    <w:rsid w:val="00AC173D"/>
    <w:rsid w:val="00EC04F1"/>
    <w:rsid w:val="00ED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730CD4"/>
  <w15:chartTrackingRefBased/>
  <w15:docId w15:val="{E14CB779-EF77-43EB-AF6D-3D134B24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rFonts w:eastAsiaTheme="minorEastAsia"/>
      <w:sz w:val="24"/>
      <w:szCs w:val="24"/>
    </w:rPr>
  </w:style>
  <w:style w:type="paragraph" w:styleId="Cmsor3">
    <w:name w:val="heading 3"/>
    <w:basedOn w:val="Norml"/>
    <w:link w:val="Cmsor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Pr>
      <w:color w:val="800080"/>
      <w:u w:val="single"/>
    </w:rPr>
  </w:style>
  <w:style w:type="character" w:customStyle="1" w:styleId="Cmsor3Char">
    <w:name w:val="Címsor 3 Char"/>
    <w:basedOn w:val="Bekezdsalapbettpusa"/>
    <w:link w:val="Cmsor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l"/>
    <w:uiPriority w:val="99"/>
    <w:semiHidden/>
    <w:pPr>
      <w:spacing w:before="100" w:beforeAutospacing="1" w:after="100" w:afterAutospacing="1"/>
    </w:pPr>
  </w:style>
  <w:style w:type="paragraph" w:styleId="NormlWeb">
    <w:name w:val="Normal (Web)"/>
    <w:basedOn w:val="Norml"/>
    <w:uiPriority w:val="99"/>
    <w:semiHidden/>
    <w:unhideWhenUsed/>
    <w:pPr>
      <w:spacing w:before="100" w:beforeAutospacing="1" w:after="100" w:afterAutospacing="1"/>
    </w:pPr>
  </w:style>
  <w:style w:type="paragraph" w:customStyle="1" w:styleId="tableborder">
    <w:name w:val="tableborder"/>
    <w:basedOn w:val="Norm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l"/>
    <w:uiPriority w:val="99"/>
    <w:semiHidden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l"/>
    <w:uiPriority w:val="99"/>
    <w:semiHidden/>
    <w:pPr>
      <w:spacing w:before="100" w:beforeAutospacing="1" w:after="100" w:afterAutospacing="1"/>
    </w:pPr>
  </w:style>
  <w:style w:type="paragraph" w:customStyle="1" w:styleId="nopadding">
    <w:name w:val="nopadding"/>
    <w:basedOn w:val="Norml"/>
    <w:uiPriority w:val="99"/>
    <w:semiHidden/>
    <w:pPr>
      <w:spacing w:before="100" w:beforeAutospacing="1" w:after="100" w:afterAutospacing="1"/>
    </w:pPr>
  </w:style>
  <w:style w:type="paragraph" w:customStyle="1" w:styleId="subtext1">
    <w:name w:val="subtext1"/>
    <w:basedOn w:val="Norml"/>
    <w:uiPriority w:val="99"/>
    <w:semiHidden/>
    <w:pPr>
      <w:spacing w:before="100" w:beforeAutospacing="1" w:after="100" w:afterAutospacing="1"/>
    </w:pPr>
    <w:rPr>
      <w:sz w:val="14"/>
      <w:szCs w:val="14"/>
    </w:rPr>
  </w:style>
  <w:style w:type="paragraph" w:styleId="Listaszerbekezds">
    <w:name w:val="List Paragraph"/>
    <w:basedOn w:val="Norml"/>
    <w:uiPriority w:val="34"/>
    <w:qFormat/>
    <w:rsid w:val="00AC173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T313.turr.h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gjelenics.atlassian.net/secure/ViewProfile.jspa?accountId=636cd86911c69c741845844b" TargetMode="External"/><Relationship Id="rId5" Type="http://schemas.openxmlformats.org/officeDocument/2006/relationships/hyperlink" Target="https://megjelenics.atlassian.net/secure/BrowseProject.jspa?id=1000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249</Words>
  <Characters>1725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[#HIBA-3] Hiba3</vt:lpstr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[#HIBA-3] Hiba3</dc:title>
  <dc:subject/>
  <dc:creator>Jelencsity Miklós</dc:creator>
  <cp:keywords/>
  <dc:description/>
  <cp:lastModifiedBy>Jelencsity Miklós</cp:lastModifiedBy>
  <cp:revision>8</cp:revision>
  <dcterms:created xsi:type="dcterms:W3CDTF">2025-06-03T09:57:00Z</dcterms:created>
  <dcterms:modified xsi:type="dcterms:W3CDTF">2025-06-03T10:05:00Z</dcterms:modified>
</cp:coreProperties>
</file>