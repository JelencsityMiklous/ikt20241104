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D560F" w14:textId="77777777" w:rsidR="009C096B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Hibajegy</w:t>
      </w:r>
    </w:p>
    <w:p w14:paraId="366B4C33" w14:textId="77777777" w:rsidR="009C096B" w:rsidRDefault="00000000">
      <w:r>
        <w:t>Azonosító: 01</w:t>
      </w:r>
    </w:p>
    <w:p w14:paraId="4D5716B2" w14:textId="77777777" w:rsidR="009C096B" w:rsidRDefault="00000000">
      <w:r>
        <w:t>Tárgy: Hírlevél feliratkozás nem egyértelmű</w:t>
      </w:r>
    </w:p>
    <w:p w14:paraId="210E8029" w14:textId="77777777" w:rsidR="009C096B" w:rsidRDefault="00000000">
      <w:r>
        <w:t>Szoftver verziószáma: 1.0</w:t>
      </w:r>
    </w:p>
    <w:p w14:paraId="44576209" w14:textId="77777777" w:rsidR="009C096B" w:rsidRDefault="00000000">
      <w:r>
        <w:rPr>
          <w:noProof/>
        </w:rPr>
        <w:drawing>
          <wp:inline distT="0" distB="0" distL="0" distR="0" wp14:anchorId="6D3FDD65" wp14:editId="461D6034">
            <wp:extent cx="5760720" cy="3722366"/>
            <wp:effectExtent l="0" t="0" r="0" b="0"/>
            <wp:docPr id="533161237" name="Kép 1" descr="A képen szöveg, Betűtípus, képernyőkép látható&#10;&#10;Előfordulhat, hogy az AI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58D580" w14:textId="77777777" w:rsidR="009C096B" w:rsidRDefault="00000000">
      <w:r>
        <w:t>Hiba részletes leírása: Hírlevél feliratkozás nem egyértelmű, hogy hova kell írni az emailt.</w:t>
      </w:r>
    </w:p>
    <w:p w14:paraId="56036E5C" w14:textId="77777777" w:rsidR="009C096B" w:rsidRDefault="00000000">
      <w:r>
        <w:t xml:space="preserve">Reprodukciós lépések: </w:t>
      </w:r>
    </w:p>
    <w:p w14:paraId="5CAD979C" w14:textId="77777777" w:rsidR="009C096B" w:rsidRDefault="00000000">
      <w:pPr>
        <w:pStyle w:val="Listaszerbekezds"/>
        <w:numPr>
          <w:ilvl w:val="0"/>
          <w:numId w:val="1"/>
        </w:numPr>
      </w:pPr>
      <w:r>
        <w:t>Megnyitjuk a weboldalt</w:t>
      </w:r>
    </w:p>
    <w:p w14:paraId="0A9E33DC" w14:textId="77777777" w:rsidR="009C096B" w:rsidRDefault="00000000">
      <w:pPr>
        <w:pStyle w:val="Listaszerbekezds"/>
        <w:numPr>
          <w:ilvl w:val="0"/>
          <w:numId w:val="1"/>
        </w:numPr>
      </w:pPr>
      <w:r>
        <w:t>A főoldalon legörgetünk a hírlevél feliratkozás részhez.</w:t>
      </w:r>
    </w:p>
    <w:p w14:paraId="72383FE2" w14:textId="77777777" w:rsidR="009C096B" w:rsidRDefault="00000000">
      <w:pPr>
        <w:pStyle w:val="Listaszerbekezds"/>
        <w:numPr>
          <w:ilvl w:val="0"/>
          <w:numId w:val="1"/>
        </w:numPr>
      </w:pPr>
      <w:r>
        <w:t>Elvárt kimenet: Konkrét utasítás hírlevél feliratkozásra</w:t>
      </w:r>
    </w:p>
    <w:p w14:paraId="72F7AD72" w14:textId="77777777" w:rsidR="009C096B" w:rsidRDefault="00000000">
      <w:pPr>
        <w:pStyle w:val="Listaszerbekezds"/>
        <w:numPr>
          <w:ilvl w:val="0"/>
          <w:numId w:val="1"/>
        </w:numPr>
      </w:pPr>
      <w:r>
        <w:t>Valós kimenet:</w:t>
      </w:r>
    </w:p>
    <w:p w14:paraId="22C5E16E" w14:textId="77777777" w:rsidR="009C096B" w:rsidRDefault="00000000">
      <w:pPr>
        <w:pStyle w:val="Listaszerbekezds"/>
      </w:pPr>
      <w:r>
        <w:rPr>
          <w:noProof/>
        </w:rPr>
        <w:drawing>
          <wp:inline distT="0" distB="0" distL="0" distR="0" wp14:anchorId="7000961C" wp14:editId="618BAD9A">
            <wp:extent cx="4245860" cy="1949290"/>
            <wp:effectExtent l="0" t="0" r="2290" b="0"/>
            <wp:docPr id="1267762551" name="Kép 1" descr="A képen szöveg, képernyőkép, Betűtípus, tervezés látható&#10;&#10;Előfordulhat, hogy az AI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860" cy="19492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660BE9" w14:textId="77777777" w:rsidR="009C096B" w:rsidRDefault="009C096B">
      <w:pPr>
        <w:pStyle w:val="Listaszerbekezds"/>
      </w:pPr>
    </w:p>
    <w:p w14:paraId="11E3A00C" w14:textId="77777777" w:rsidR="009C096B" w:rsidRDefault="00000000">
      <w:r>
        <w:lastRenderedPageBreak/>
        <w:t xml:space="preserve">Fontossági sorrend: 5- </w:t>
      </w:r>
      <w:proofErr w:type="spellStart"/>
      <w:r>
        <w:t>Normal</w:t>
      </w:r>
      <w:proofErr w:type="spellEnd"/>
    </w:p>
    <w:p w14:paraId="647F9AE3" w14:textId="77777777" w:rsidR="009C096B" w:rsidRDefault="00000000">
      <w:r>
        <w:t xml:space="preserve">Súlyossági sorrend: 5- </w:t>
      </w:r>
      <w:proofErr w:type="spellStart"/>
      <w:r>
        <w:t>Normal</w:t>
      </w:r>
      <w:proofErr w:type="spellEnd"/>
    </w:p>
    <w:p w14:paraId="0E65EEF4" w14:textId="77777777" w:rsidR="009C096B" w:rsidRDefault="009C096B"/>
    <w:p w14:paraId="778CBD1C" w14:textId="77777777" w:rsidR="009C096B" w:rsidRDefault="00000000">
      <w:r>
        <w:tab/>
      </w:r>
      <w:r>
        <w:tab/>
      </w:r>
      <w:r>
        <w:tab/>
      </w:r>
    </w:p>
    <w:sectPr w:rsidR="009C096B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BEFB4" w14:textId="77777777" w:rsidR="00A27AE4" w:rsidRDefault="00A27AE4">
      <w:pPr>
        <w:spacing w:after="0" w:line="240" w:lineRule="auto"/>
      </w:pPr>
      <w:r>
        <w:separator/>
      </w:r>
    </w:p>
  </w:endnote>
  <w:endnote w:type="continuationSeparator" w:id="0">
    <w:p w14:paraId="7371B3CC" w14:textId="77777777" w:rsidR="00A27AE4" w:rsidRDefault="00A2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3F8EF" w14:textId="77777777" w:rsidR="00A27AE4" w:rsidRDefault="00A27AE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1C7B6F1" w14:textId="77777777" w:rsidR="00A27AE4" w:rsidRDefault="00A27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E61A2"/>
    <w:multiLevelType w:val="multilevel"/>
    <w:tmpl w:val="9EF81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144233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C096B"/>
    <w:rsid w:val="0067764A"/>
    <w:rsid w:val="009C096B"/>
    <w:rsid w:val="00A27AE4"/>
    <w:rsid w:val="00CB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18A4"/>
  <w15:docId w15:val="{D7F6CA2F-424C-4597-8FFB-6341E89A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hu-HU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Cmsor7">
    <w:name w:val="heading 7"/>
    <w:basedOn w:val="Norml"/>
    <w:next w:val="Norm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Cmsor8">
    <w:name w:val="heading 8"/>
    <w:basedOn w:val="Norml"/>
    <w:next w:val="Norm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Cmsor9">
    <w:name w:val="heading 9"/>
    <w:basedOn w:val="Norml"/>
    <w:next w:val="Norm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Cmsor2Char">
    <w:name w:val="Címsor 2 Char"/>
    <w:basedOn w:val="Bekezdsalapbettpusa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Cmsor3Char">
    <w:name w:val="Címsor 3 Char"/>
    <w:basedOn w:val="Bekezdsalapbettpusa"/>
    <w:rPr>
      <w:rFonts w:eastAsia="Times New Roman" w:cs="Times New Roman"/>
      <w:color w:val="0F4761"/>
      <w:sz w:val="28"/>
      <w:szCs w:val="28"/>
    </w:rPr>
  </w:style>
  <w:style w:type="character" w:customStyle="1" w:styleId="Cmsor4Char">
    <w:name w:val="Címsor 4 Char"/>
    <w:basedOn w:val="Bekezdsalapbettpusa"/>
    <w:rPr>
      <w:rFonts w:eastAsia="Times New Roman" w:cs="Times New Roman"/>
      <w:i/>
      <w:iCs/>
      <w:color w:val="0F4761"/>
    </w:rPr>
  </w:style>
  <w:style w:type="character" w:customStyle="1" w:styleId="Cmsor5Char">
    <w:name w:val="Címsor 5 Char"/>
    <w:basedOn w:val="Bekezdsalapbettpusa"/>
    <w:rPr>
      <w:rFonts w:eastAsia="Times New Roman" w:cs="Times New Roman"/>
      <w:color w:val="0F4761"/>
    </w:rPr>
  </w:style>
  <w:style w:type="character" w:customStyle="1" w:styleId="Cmsor6Char">
    <w:name w:val="Címsor 6 Char"/>
    <w:basedOn w:val="Bekezdsalapbettpusa"/>
    <w:rPr>
      <w:rFonts w:eastAsia="Times New Roman" w:cs="Times New Roman"/>
      <w:i/>
      <w:iCs/>
      <w:color w:val="595959"/>
    </w:rPr>
  </w:style>
  <w:style w:type="character" w:customStyle="1" w:styleId="Cmsor7Char">
    <w:name w:val="Címsor 7 Char"/>
    <w:basedOn w:val="Bekezdsalapbettpusa"/>
    <w:rPr>
      <w:rFonts w:eastAsia="Times New Roman" w:cs="Times New Roman"/>
      <w:color w:val="595959"/>
    </w:rPr>
  </w:style>
  <w:style w:type="character" w:customStyle="1" w:styleId="Cmsor8Char">
    <w:name w:val="Címsor 8 Char"/>
    <w:basedOn w:val="Bekezdsalapbettpusa"/>
    <w:rPr>
      <w:rFonts w:eastAsia="Times New Roman" w:cs="Times New Roman"/>
      <w:i/>
      <w:iCs/>
      <w:color w:val="272727"/>
    </w:rPr>
  </w:style>
  <w:style w:type="character" w:customStyle="1" w:styleId="Cmsor9Char">
    <w:name w:val="Címsor 9 Char"/>
    <w:basedOn w:val="Bekezdsalapbettpusa"/>
    <w:rPr>
      <w:rFonts w:eastAsia="Times New Roman" w:cs="Times New Roman"/>
      <w:color w:val="272727"/>
    </w:rPr>
  </w:style>
  <w:style w:type="paragraph" w:styleId="Cm">
    <w:name w:val="Title"/>
    <w:basedOn w:val="Norml"/>
    <w:next w:val="Norm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CmChar">
    <w:name w:val="Cím Char"/>
    <w:basedOn w:val="Bekezdsalapbettpusa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Alcm">
    <w:name w:val="Subtitle"/>
    <w:basedOn w:val="Norml"/>
    <w:next w:val="Norm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AlcmChar">
    <w:name w:val="Alcím Char"/>
    <w:basedOn w:val="Bekezdsalapbettpusa"/>
    <w:rPr>
      <w:rFonts w:eastAsia="Times New Roman" w:cs="Times New Roman"/>
      <w:color w:val="595959"/>
      <w:spacing w:val="15"/>
      <w:sz w:val="28"/>
      <w:szCs w:val="28"/>
    </w:rPr>
  </w:style>
  <w:style w:type="paragraph" w:styleId="Idzet">
    <w:name w:val="Quote"/>
    <w:basedOn w:val="Norml"/>
    <w:next w:val="Norml"/>
    <w:pPr>
      <w:spacing w:before="160"/>
      <w:jc w:val="center"/>
    </w:pPr>
    <w:rPr>
      <w:i/>
      <w:iCs/>
      <w:color w:val="404040"/>
    </w:rPr>
  </w:style>
  <w:style w:type="character" w:customStyle="1" w:styleId="IdzetChar">
    <w:name w:val="Idézet Char"/>
    <w:basedOn w:val="Bekezdsalapbettpusa"/>
    <w:rPr>
      <w:i/>
      <w:iCs/>
      <w:color w:val="404040"/>
    </w:rPr>
  </w:style>
  <w:style w:type="paragraph" w:styleId="Listaszerbekezds">
    <w:name w:val="List Paragraph"/>
    <w:basedOn w:val="Norml"/>
    <w:pPr>
      <w:ind w:left="720"/>
      <w:contextualSpacing/>
    </w:pPr>
  </w:style>
  <w:style w:type="character" w:styleId="Erskiemels">
    <w:name w:val="Intense Emphasis"/>
    <w:basedOn w:val="Bekezdsalapbettpusa"/>
    <w:rPr>
      <w:i/>
      <w:iCs/>
      <w:color w:val="0F4761"/>
    </w:rPr>
  </w:style>
  <w:style w:type="paragraph" w:styleId="Kiemeltidzet">
    <w:name w:val="Intense Quote"/>
    <w:basedOn w:val="Norml"/>
    <w:next w:val="Norm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KiemeltidzetChar">
    <w:name w:val="Kiemelt idézet Char"/>
    <w:basedOn w:val="Bekezdsalapbettpusa"/>
    <w:rPr>
      <w:i/>
      <w:iCs/>
      <w:color w:val="0F4761"/>
    </w:rPr>
  </w:style>
  <w:style w:type="character" w:styleId="Ershivatkozs">
    <w:name w:val="Intense Reference"/>
    <w:basedOn w:val="Bekezdsalapbettpusa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377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Tardos Julianna Orsolya</dc:creator>
  <dc:description/>
  <cp:lastModifiedBy>Tardos Julianna Orsolya</cp:lastModifiedBy>
  <cp:revision>2</cp:revision>
  <dcterms:created xsi:type="dcterms:W3CDTF">2025-06-03T19:12:00Z</dcterms:created>
  <dcterms:modified xsi:type="dcterms:W3CDTF">2025-06-03T19:12:00Z</dcterms:modified>
</cp:coreProperties>
</file>